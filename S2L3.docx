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8473A" w14:textId="77777777" w:rsidR="002E7D1D" w:rsidRDefault="00000000">
      <w:r>
        <w:t>Primo programma:</w:t>
      </w:r>
    </w:p>
    <w:p w14:paraId="78B186C2" w14:textId="77777777" w:rsidR="002E7D1D" w:rsidRDefault="00000000">
      <w:r>
        <w:rPr>
          <w:noProof/>
        </w:rPr>
        <w:drawing>
          <wp:inline distT="0" distB="0" distL="0" distR="0" wp14:anchorId="3DA5989A" wp14:editId="14DC16CD">
            <wp:extent cx="5731514" cy="3867153"/>
            <wp:effectExtent l="0" t="0" r="2536" b="0"/>
            <wp:docPr id="406555180" name="Immagine 1" descr="Immagine che contiene testo, schermata, Carattere, numer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38671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D8BC912" w14:textId="77777777" w:rsidR="002E7D1D" w:rsidRDefault="00000000">
      <w:r>
        <w:rPr>
          <w:noProof/>
        </w:rPr>
        <w:drawing>
          <wp:inline distT="0" distB="0" distL="0" distR="0" wp14:anchorId="5A637B8E" wp14:editId="3587E28F">
            <wp:extent cx="3665536" cy="2225228"/>
            <wp:effectExtent l="0" t="0" r="0" b="3622"/>
            <wp:docPr id="1480797885" name="Immagine 1" descr="Immagine che contiene testo, schermata, Carattere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536" cy="22252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6AD967A" w14:textId="77777777" w:rsidR="002E7D1D" w:rsidRDefault="002E7D1D"/>
    <w:p w14:paraId="4C727F1E" w14:textId="77777777" w:rsidR="002E7D1D" w:rsidRDefault="002E7D1D"/>
    <w:p w14:paraId="5F836F99" w14:textId="77777777" w:rsidR="002E7D1D" w:rsidRDefault="002E7D1D"/>
    <w:p w14:paraId="505D2848" w14:textId="77777777" w:rsidR="002E7D1D" w:rsidRDefault="002E7D1D"/>
    <w:p w14:paraId="20DF3AFC" w14:textId="77777777" w:rsidR="002E7D1D" w:rsidRDefault="002E7D1D"/>
    <w:p w14:paraId="2EE68D72" w14:textId="77777777" w:rsidR="002E7D1D" w:rsidRDefault="002E7D1D"/>
    <w:p w14:paraId="5DCD1538" w14:textId="77777777" w:rsidR="002E7D1D" w:rsidRDefault="002E7D1D"/>
    <w:p w14:paraId="1FB3F823" w14:textId="77777777" w:rsidR="002E7D1D" w:rsidRDefault="00000000">
      <w:r>
        <w:lastRenderedPageBreak/>
        <w:t>Secondo programma</w:t>
      </w:r>
    </w:p>
    <w:p w14:paraId="564314AE" w14:textId="77777777" w:rsidR="002E7D1D" w:rsidRDefault="00000000">
      <w:r>
        <w:rPr>
          <w:noProof/>
        </w:rPr>
        <w:drawing>
          <wp:inline distT="0" distB="0" distL="0" distR="0" wp14:anchorId="390B57F9" wp14:editId="033AC500">
            <wp:extent cx="5731514" cy="4473573"/>
            <wp:effectExtent l="0" t="0" r="2536" b="3177"/>
            <wp:docPr id="1416208381" name="Immagine 1" descr="Immagine che contiene testo, schermata, Carattere, numer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447357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67D395D" w14:textId="77777777" w:rsidR="002E7D1D" w:rsidRDefault="00000000">
      <w:r>
        <w:rPr>
          <w:noProof/>
        </w:rPr>
        <w:drawing>
          <wp:inline distT="0" distB="0" distL="0" distR="0" wp14:anchorId="00A446CD" wp14:editId="393CE9FC">
            <wp:extent cx="3010159" cy="2895849"/>
            <wp:effectExtent l="0" t="0" r="0" b="0"/>
            <wp:docPr id="1872485696" name="Immagine 1" descr="Immagine che contiene testo, schermata, Carattere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159" cy="28958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D0EA309" w14:textId="77777777" w:rsidR="002E7D1D" w:rsidRDefault="002E7D1D"/>
    <w:p w14:paraId="659192F1" w14:textId="77777777" w:rsidR="002E7D1D" w:rsidRDefault="002E7D1D"/>
    <w:p w14:paraId="1CBF1F5D" w14:textId="77777777" w:rsidR="002E7D1D" w:rsidRDefault="002E7D1D"/>
    <w:p w14:paraId="6B22F744" w14:textId="77777777" w:rsidR="002E7D1D" w:rsidRDefault="00000000">
      <w:pPr>
        <w:rPr>
          <w:color w:val="FF0000"/>
        </w:rPr>
      </w:pPr>
      <w:r>
        <w:rPr>
          <w:color w:val="FF0000"/>
        </w:rPr>
        <w:lastRenderedPageBreak/>
        <w:t>Programma 1:</w:t>
      </w:r>
    </w:p>
    <w:p w14:paraId="3774ECA8" w14:textId="77777777" w:rsidR="002E7D1D" w:rsidRDefault="002E7D1D">
      <w:pPr>
        <w:rPr>
          <w:color w:val="FF0000"/>
        </w:rPr>
      </w:pPr>
    </w:p>
    <w:p w14:paraId="1BA7B3BD" w14:textId="77777777" w:rsidR="002E7D1D" w:rsidRDefault="00000000">
      <w:r>
        <w:t>La prima riga di codice: #include &lt;stdio.h&gt;</w:t>
      </w:r>
    </w:p>
    <w:p w14:paraId="0BA710D0" w14:textId="77777777" w:rsidR="002E7D1D" w:rsidRDefault="00000000">
      <w:r>
        <w:t>Questa si tratta di una direttiva al preprocessore che dice di includere la libreria standard di input e output.</w:t>
      </w:r>
    </w:p>
    <w:p w14:paraId="233CA30D" w14:textId="77777777" w:rsidR="002E7D1D" w:rsidRDefault="00000000">
      <w:r>
        <w:t>Questa libreria fornisce funzionalità per la gestione di input e output.</w:t>
      </w:r>
    </w:p>
    <w:p w14:paraId="6847F8FF" w14:textId="77777777" w:rsidR="002E7D1D" w:rsidRDefault="00000000">
      <w:r>
        <w:t>Poi passiamo a: int main() {</w:t>
      </w:r>
    </w:p>
    <w:p w14:paraId="2C282F39" w14:textId="77777777" w:rsidR="002E7D1D" w:rsidRDefault="00000000">
      <w:r>
        <w:t>Questo è l’inizio della funzione “main”, che è il punto di partenza di ogni programma C.</w:t>
      </w:r>
    </w:p>
    <w:p w14:paraId="1CA8565B" w14:textId="77777777" w:rsidR="002E7D1D" w:rsidRDefault="002E7D1D"/>
    <w:p w14:paraId="0105A0D4" w14:textId="77777777" w:rsidR="002E7D1D" w:rsidRDefault="00000000">
      <w:r>
        <w:t>Poi abbiamo “int num1, num2, prodotto;”</w:t>
      </w:r>
    </w:p>
    <w:p w14:paraId="4FF7883B" w14:textId="77777777" w:rsidR="002E7D1D" w:rsidRDefault="00000000">
      <w:r>
        <w:t>Qui ho dichiarato 2 variabili di tipo “int”. Queste sono usate per memorizzare rispettivamente i due numeri che l’utente inserirà e la variabile “prodotto” è utilizzata per memorizzare il risultato della moltiplicazione di”num1” e “num2”</w:t>
      </w:r>
    </w:p>
    <w:p w14:paraId="66322782" w14:textId="77777777" w:rsidR="002E7D1D" w:rsidRDefault="002E7D1D"/>
    <w:p w14:paraId="2D2296FF" w14:textId="77777777" w:rsidR="002E7D1D" w:rsidRDefault="00000000">
      <w:r>
        <w:t>Poi si passa a: #Richiediamo all’utente di inserire due numeri interi</w:t>
      </w:r>
    </w:p>
    <w:p w14:paraId="23077647" w14:textId="77777777" w:rsidR="002E7D1D" w:rsidRDefault="00000000">
      <w:r>
        <w:t>printf(“inserisci il primo numero intero: “);</w:t>
      </w:r>
    </w:p>
    <w:p w14:paraId="705139C3" w14:textId="77777777" w:rsidR="002E7D1D" w:rsidRDefault="00000000">
      <w:r>
        <w:t>scanf(“%d”, &amp;num1);</w:t>
      </w:r>
    </w:p>
    <w:p w14:paraId="7721E1FA" w14:textId="77777777" w:rsidR="002E7D1D" w:rsidRDefault="00000000">
      <w:r>
        <w:t>printf(“inserisci il secondo numero intero: “);</w:t>
      </w:r>
    </w:p>
    <w:p w14:paraId="69E722A3" w14:textId="77777777" w:rsidR="002E7D1D" w:rsidRDefault="00000000">
      <w:r>
        <w:t>scanf(“%d”, &amp;num2);</w:t>
      </w:r>
    </w:p>
    <w:p w14:paraId="6328B9EE" w14:textId="77777777" w:rsidR="002E7D1D" w:rsidRDefault="00000000">
      <w:r>
        <w:t>Questo blocco di codice gestisce l’input dell’utente.</w:t>
      </w:r>
    </w:p>
    <w:p w14:paraId="2C71BCD3" w14:textId="77777777" w:rsidR="002E7D1D" w:rsidRDefault="00000000">
      <w:r>
        <w:t>“printf” stampa un messaggio all’utente chiedendogli di inserire un numero intero. “scanf” viene usato subito dopo per leggere il numero inserito dall’utente. Il formato %d specificato in “scanf” indica che il dato atteso è un numero intero e “&amp;” fornisce l’indirizzo di memoria delle variabili dove “scanf” salverà i valori inseriti.</w:t>
      </w:r>
    </w:p>
    <w:p w14:paraId="2265AA91" w14:textId="77777777" w:rsidR="002E7D1D" w:rsidRDefault="002E7D1D"/>
    <w:p w14:paraId="314D5431" w14:textId="77777777" w:rsidR="002E7D1D" w:rsidRDefault="00000000">
      <w:r>
        <w:t>Poi si passa a:     // Calcoliamo il prodotto tra i due numeri</w:t>
      </w:r>
    </w:p>
    <w:p w14:paraId="7EA3BBA1" w14:textId="77777777" w:rsidR="002E7D1D" w:rsidRDefault="00000000">
      <w:r>
        <w:t xml:space="preserve">    prodotto = num1 * num2;</w:t>
      </w:r>
    </w:p>
    <w:p w14:paraId="6A621BE7" w14:textId="77777777" w:rsidR="002E7D1D" w:rsidRDefault="00000000">
      <w:r>
        <w:t>Qui calcoliamo il prodotto tra le due variabili, il risultato di questa operazione viene assegnato alla variabile “prodotto”</w:t>
      </w:r>
    </w:p>
    <w:p w14:paraId="50D5560B" w14:textId="77777777" w:rsidR="002E7D1D" w:rsidRDefault="002E7D1D"/>
    <w:p w14:paraId="2352B7C5" w14:textId="77777777" w:rsidR="002E7D1D" w:rsidRDefault="00000000">
      <w:r>
        <w:lastRenderedPageBreak/>
        <w:t>Poi passiamo a   :  // Stampiamo il risultato</w:t>
      </w:r>
    </w:p>
    <w:p w14:paraId="3760B6E4" w14:textId="77777777" w:rsidR="002E7D1D" w:rsidRDefault="00000000">
      <w:r>
        <w:t xml:space="preserve">    printf("Il prodotto di %d e %d è %d\n", num1, num2, prodotto);</w:t>
      </w:r>
    </w:p>
    <w:p w14:paraId="145516C2" w14:textId="77777777" w:rsidR="002E7D1D" w:rsidRDefault="00000000">
      <w:r>
        <w:t>Questa riga utilizza “printf” per stampare il prodotto dei due numeri. Il “%d” è un segnaposto che viene sostituito dalle variabili quando il messaggio viene stampato all’utente.</w:t>
      </w:r>
    </w:p>
    <w:p w14:paraId="1F56C05C" w14:textId="77777777" w:rsidR="002E7D1D" w:rsidRDefault="002E7D1D"/>
    <w:p w14:paraId="5E1E3F85" w14:textId="77777777" w:rsidR="002E7D1D" w:rsidRDefault="00000000">
      <w:r>
        <w:t>Infine abbiamo:     return 0;</w:t>
      </w:r>
    </w:p>
    <w:p w14:paraId="4977B0B3" w14:textId="77777777" w:rsidR="002E7D1D" w:rsidRDefault="00000000">
      <w:r>
        <w:t>}</w:t>
      </w:r>
    </w:p>
    <w:p w14:paraId="0FC2A5A3" w14:textId="77777777" w:rsidR="002E7D1D" w:rsidRDefault="00000000">
      <w:r>
        <w:t>Questa riga indica la fine del programma.</w:t>
      </w:r>
    </w:p>
    <w:p w14:paraId="39591331" w14:textId="77777777" w:rsidR="002E7D1D" w:rsidRDefault="002E7D1D"/>
    <w:p w14:paraId="29420263" w14:textId="77777777" w:rsidR="002E7D1D" w:rsidRDefault="002E7D1D"/>
    <w:p w14:paraId="646263A8" w14:textId="77777777" w:rsidR="002E7D1D" w:rsidRDefault="002E7D1D">
      <w:pPr>
        <w:rPr>
          <w:color w:val="FF0000"/>
        </w:rPr>
      </w:pPr>
    </w:p>
    <w:p w14:paraId="2D96201D" w14:textId="77777777" w:rsidR="002E7D1D" w:rsidRDefault="002E7D1D">
      <w:pPr>
        <w:rPr>
          <w:color w:val="FF0000"/>
        </w:rPr>
      </w:pPr>
    </w:p>
    <w:p w14:paraId="735ACA94" w14:textId="77777777" w:rsidR="002E7D1D" w:rsidRDefault="002E7D1D">
      <w:pPr>
        <w:rPr>
          <w:color w:val="FF0000"/>
        </w:rPr>
      </w:pPr>
    </w:p>
    <w:p w14:paraId="7D1A8BFE" w14:textId="77777777" w:rsidR="002E7D1D" w:rsidRDefault="002E7D1D">
      <w:pPr>
        <w:rPr>
          <w:color w:val="FF0000"/>
        </w:rPr>
      </w:pPr>
    </w:p>
    <w:p w14:paraId="7E7995C4" w14:textId="77777777" w:rsidR="002E7D1D" w:rsidRDefault="002E7D1D">
      <w:pPr>
        <w:rPr>
          <w:color w:val="FF0000"/>
        </w:rPr>
      </w:pPr>
    </w:p>
    <w:p w14:paraId="19738235" w14:textId="77777777" w:rsidR="002E7D1D" w:rsidRDefault="002E7D1D">
      <w:pPr>
        <w:rPr>
          <w:color w:val="FF0000"/>
        </w:rPr>
      </w:pPr>
    </w:p>
    <w:p w14:paraId="7F56E46C" w14:textId="77777777" w:rsidR="002E7D1D" w:rsidRDefault="002E7D1D">
      <w:pPr>
        <w:rPr>
          <w:color w:val="FF0000"/>
        </w:rPr>
      </w:pPr>
    </w:p>
    <w:p w14:paraId="4385F3C7" w14:textId="77777777" w:rsidR="002E7D1D" w:rsidRDefault="002E7D1D">
      <w:pPr>
        <w:rPr>
          <w:color w:val="FF0000"/>
        </w:rPr>
      </w:pPr>
    </w:p>
    <w:p w14:paraId="04E5EC8B" w14:textId="77777777" w:rsidR="002E7D1D" w:rsidRDefault="00000000">
      <w:pPr>
        <w:rPr>
          <w:color w:val="FF0000"/>
        </w:rPr>
      </w:pPr>
      <w:r>
        <w:rPr>
          <w:color w:val="FF0000"/>
        </w:rPr>
        <w:t>Programma 2</w:t>
      </w:r>
    </w:p>
    <w:p w14:paraId="03B03C68" w14:textId="77777777" w:rsidR="002E7D1D" w:rsidRDefault="00000000">
      <w:r>
        <w:t>La prima riga di codice : #include &lt;stdio.h&gt;</w:t>
      </w:r>
    </w:p>
    <w:p w14:paraId="1B0A2632" w14:textId="77777777" w:rsidR="002E7D1D" w:rsidRDefault="00000000">
      <w:r>
        <w:t>Questa si tratta di una direttiva al preprocessore che dice di includere la libreria standard di input e output.</w:t>
      </w:r>
    </w:p>
    <w:p w14:paraId="6F67F96B" w14:textId="77777777" w:rsidR="002E7D1D" w:rsidRDefault="00000000">
      <w:r>
        <w:t>Questa libreria fornisce funzionalità per la gestione di input e output.</w:t>
      </w:r>
    </w:p>
    <w:p w14:paraId="02D872FD" w14:textId="77777777" w:rsidR="002E7D1D" w:rsidRDefault="00000000">
      <w:r>
        <w:t>Poi passiamo a “int calcolaMedia(int x, int y) {</w:t>
      </w:r>
    </w:p>
    <w:p w14:paraId="44C003CA" w14:textId="77777777" w:rsidR="002E7D1D" w:rsidRDefault="00000000">
      <w:r>
        <w:t xml:space="preserve">    return (x + y) / 2;  </w:t>
      </w:r>
    </w:p>
    <w:p w14:paraId="155E38D9" w14:textId="77777777" w:rsidR="002E7D1D" w:rsidRDefault="00000000">
      <w:r>
        <w:t>} “</w:t>
      </w:r>
    </w:p>
    <w:p w14:paraId="5AB7ACDB" w14:textId="77777777" w:rsidR="002E7D1D" w:rsidRDefault="00000000">
      <w:r>
        <w:t>Questa è la definizione della funzione, la quale prende due parametri interi e restituisce un intero. La funzione calcola la media aritmetica dei due numeri, sommandoli e dividendo il risultato per 2.</w:t>
      </w:r>
    </w:p>
    <w:p w14:paraId="536F2719" w14:textId="77777777" w:rsidR="002E7D1D" w:rsidRDefault="00000000">
      <w:r>
        <w:lastRenderedPageBreak/>
        <w:t>Poi abbiamo int main() {</w:t>
      </w:r>
    </w:p>
    <w:p w14:paraId="6A3BC63E" w14:textId="77777777" w:rsidR="002E7D1D" w:rsidRDefault="00000000">
      <w:r>
        <w:t>Questo è l’inizio della funzione “main”, che è il punto di partenza di ogni programma C.</w:t>
      </w:r>
    </w:p>
    <w:p w14:paraId="12312266" w14:textId="77777777" w:rsidR="002E7D1D" w:rsidRDefault="002E7D1D"/>
    <w:p w14:paraId="02016FC9" w14:textId="77777777" w:rsidR="002E7D1D" w:rsidRDefault="00000000">
      <w:r>
        <w:t>Poi abbiamo “int num1, num2, media;”</w:t>
      </w:r>
    </w:p>
    <w:p w14:paraId="0C2A2580" w14:textId="77777777" w:rsidR="002E7D1D" w:rsidRDefault="00000000">
      <w:r>
        <w:t>Qui ho dichiarato tre variabili di tipo “int”. Queste sono usate per memorizzare rispettivamente i due numeri che l’utente inserirà e la media calcolata di questi numeri</w:t>
      </w:r>
    </w:p>
    <w:p w14:paraId="47ED4AD0" w14:textId="77777777" w:rsidR="002E7D1D" w:rsidRDefault="002E7D1D"/>
    <w:p w14:paraId="755BD794" w14:textId="77777777" w:rsidR="002E7D1D" w:rsidRDefault="00000000">
      <w:r>
        <w:t>Poi passiamo a questa parte: “// Richiediamo all'utente di inserire due numeri interi</w:t>
      </w:r>
    </w:p>
    <w:p w14:paraId="5F6A4B5D" w14:textId="77777777" w:rsidR="002E7D1D" w:rsidRDefault="00000000">
      <w:r>
        <w:t xml:space="preserve">    printf("Inserisci il primo numero intero: ");</w:t>
      </w:r>
    </w:p>
    <w:p w14:paraId="0BDA1FB5" w14:textId="77777777" w:rsidR="002E7D1D" w:rsidRDefault="00000000">
      <w:r>
        <w:t xml:space="preserve">    scanf("%d", &amp;num1);</w:t>
      </w:r>
    </w:p>
    <w:p w14:paraId="49FF0BF7" w14:textId="77777777" w:rsidR="002E7D1D" w:rsidRDefault="00000000">
      <w:r>
        <w:t xml:space="preserve">    printf("Inserisci il secondo numero intero: ");</w:t>
      </w:r>
    </w:p>
    <w:p w14:paraId="587AD8D2" w14:textId="77777777" w:rsidR="002E7D1D" w:rsidRDefault="00000000">
      <w:r>
        <w:t xml:space="preserve">    scanf("%d", &amp;num2);”</w:t>
      </w:r>
    </w:p>
    <w:p w14:paraId="7BDCE52D" w14:textId="77777777" w:rsidR="002E7D1D" w:rsidRDefault="00000000">
      <w:r>
        <w:t>Qui viene chiesto all’utente di inserire due numeri interi. “printf” è usato per stampare una stringa che dirige l’utente, e “scanf” è usato per leggere i numeri interi inseriti.</w:t>
      </w:r>
    </w:p>
    <w:p w14:paraId="6450D6F9" w14:textId="77777777" w:rsidR="002E7D1D" w:rsidRDefault="00000000">
      <w:r>
        <w:t>“%d” indica che “scanf” deve leggere un intero e “&amp;” è usato per passare l’indirizzo delle variabili dove “scanf” salverà i valori inseriti.</w:t>
      </w:r>
    </w:p>
    <w:p w14:paraId="0C53F064" w14:textId="77777777" w:rsidR="002E7D1D" w:rsidRDefault="00000000">
      <w:r>
        <w:t>Poi passiamo alla parte: // Calcoliamo la media</w:t>
      </w:r>
    </w:p>
    <w:p w14:paraId="0B39EF51" w14:textId="77777777" w:rsidR="002E7D1D" w:rsidRDefault="00000000">
      <w:r>
        <w:t xml:space="preserve">    media = calcolaMedia(num1, num2);</w:t>
      </w:r>
    </w:p>
    <w:p w14:paraId="489EB8BD" w14:textId="77777777" w:rsidR="002E7D1D" w:rsidRDefault="00000000">
      <w:r>
        <w:t>Questa linea chiama la funzione “calcolaMedia con i numeri inseriti dall’utente come argomenti e assegna il risultato alla variabile “media”</w:t>
      </w:r>
    </w:p>
    <w:p w14:paraId="0C21FAFD" w14:textId="77777777" w:rsidR="002E7D1D" w:rsidRDefault="002E7D1D"/>
    <w:p w14:paraId="0EA66499" w14:textId="77777777" w:rsidR="002E7D1D" w:rsidRDefault="00000000">
      <w:r>
        <w:t>Poi abbiamo la parte di: //Stampiamo il risultato</w:t>
      </w:r>
    </w:p>
    <w:p w14:paraId="206E0D43" w14:textId="77777777" w:rsidR="002E7D1D" w:rsidRDefault="00000000">
      <w:r>
        <w:t xml:space="preserve">    printf("La media aritmetica di %d e %d è %d\n", num1, num2, media);</w:t>
      </w:r>
    </w:p>
    <w:p w14:paraId="38FF8859" w14:textId="77777777" w:rsidR="002E7D1D" w:rsidRDefault="00000000">
      <w:r>
        <w:t>Qui usiamo “printf” per stampare la media calcolata. “%d è il segnaposto per i valori interi, e vengono passati “num1”, “num2, e “media” per essere visualizzati nel messaggio finale</w:t>
      </w:r>
    </w:p>
    <w:p w14:paraId="3E1EA356" w14:textId="77777777" w:rsidR="002E7D1D" w:rsidRDefault="002E7D1D"/>
    <w:p w14:paraId="386CEE63" w14:textId="77777777" w:rsidR="002E7D1D" w:rsidRDefault="00000000">
      <w:r>
        <w:t xml:space="preserve">Infine abbiamo : return 0; </w:t>
      </w:r>
    </w:p>
    <w:p w14:paraId="46022521" w14:textId="77777777" w:rsidR="002E7D1D" w:rsidRDefault="00000000">
      <w:r>
        <w:t>}</w:t>
      </w:r>
    </w:p>
    <w:p w14:paraId="5B5742AC" w14:textId="77777777" w:rsidR="002E7D1D" w:rsidRDefault="00000000">
      <w:r>
        <w:t>Qui return 0 segnala la fine della funzione “main”, in sostanza il programma è terminato</w:t>
      </w:r>
    </w:p>
    <w:sectPr w:rsidR="002E7D1D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A2DEA" w14:textId="77777777" w:rsidR="000935F3" w:rsidRDefault="000935F3">
      <w:pPr>
        <w:spacing w:after="0" w:line="240" w:lineRule="auto"/>
      </w:pPr>
      <w:r>
        <w:separator/>
      </w:r>
    </w:p>
  </w:endnote>
  <w:endnote w:type="continuationSeparator" w:id="0">
    <w:p w14:paraId="75708D81" w14:textId="77777777" w:rsidR="000935F3" w:rsidRDefault="00093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06EB0" w14:textId="77777777" w:rsidR="000935F3" w:rsidRDefault="000935F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BAA06DC" w14:textId="77777777" w:rsidR="000935F3" w:rsidRDefault="000935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E7D1D"/>
    <w:rsid w:val="000935F3"/>
    <w:rsid w:val="002E7D1D"/>
    <w:rsid w:val="00F6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76C0A"/>
  <w15:docId w15:val="{C04BD65D-A18C-4AD9-B77C-FC22FD1D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Times New Roman"/>
        <w:kern w:val="3"/>
        <w:sz w:val="24"/>
        <w:szCs w:val="24"/>
        <w:lang w:val="it-IT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Titolo7">
    <w:name w:val="heading 7"/>
    <w:basedOn w:val="Normale"/>
    <w:next w:val="Normale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Titolo8">
    <w:name w:val="heading 8"/>
    <w:basedOn w:val="Normale"/>
    <w:next w:val="Normale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Titolo9">
    <w:name w:val="heading 9"/>
    <w:basedOn w:val="Normale"/>
    <w:next w:val="Normale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Titolo2Carattere">
    <w:name w:val="Titolo 2 Carattere"/>
    <w:basedOn w:val="Carpredefinitoparagrafo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Titolo3Carattere">
    <w:name w:val="Titolo 3 Carattere"/>
    <w:basedOn w:val="Carpredefinitoparagrafo"/>
    <w:rPr>
      <w:rFonts w:eastAsia="Times New Roman" w:cs="Times New Roman"/>
      <w:color w:val="0F4761"/>
      <w:sz w:val="28"/>
      <w:szCs w:val="28"/>
    </w:rPr>
  </w:style>
  <w:style w:type="character" w:customStyle="1" w:styleId="Titolo4Carattere">
    <w:name w:val="Titolo 4 Carattere"/>
    <w:basedOn w:val="Carpredefinitoparagrafo"/>
    <w:rPr>
      <w:rFonts w:eastAsia="Times New Roman" w:cs="Times New Roman"/>
      <w:i/>
      <w:iCs/>
      <w:color w:val="0F4761"/>
    </w:rPr>
  </w:style>
  <w:style w:type="character" w:customStyle="1" w:styleId="Titolo5Carattere">
    <w:name w:val="Titolo 5 Carattere"/>
    <w:basedOn w:val="Carpredefinitoparagrafo"/>
    <w:rPr>
      <w:rFonts w:eastAsia="Times New Roman" w:cs="Times New Roman"/>
      <w:color w:val="0F4761"/>
    </w:rPr>
  </w:style>
  <w:style w:type="character" w:customStyle="1" w:styleId="Titolo6Carattere">
    <w:name w:val="Titolo 6 Carattere"/>
    <w:basedOn w:val="Carpredefinitoparagrafo"/>
    <w:rPr>
      <w:rFonts w:eastAsia="Times New Roman" w:cs="Times New Roman"/>
      <w:i/>
      <w:iCs/>
      <w:color w:val="595959"/>
    </w:rPr>
  </w:style>
  <w:style w:type="character" w:customStyle="1" w:styleId="Titolo7Carattere">
    <w:name w:val="Titolo 7 Carattere"/>
    <w:basedOn w:val="Carpredefinitoparagrafo"/>
    <w:rPr>
      <w:rFonts w:eastAsia="Times New Roman" w:cs="Times New Roman"/>
      <w:color w:val="595959"/>
    </w:rPr>
  </w:style>
  <w:style w:type="character" w:customStyle="1" w:styleId="Titolo8Carattere">
    <w:name w:val="Titolo 8 Carattere"/>
    <w:basedOn w:val="Carpredefinitoparagrafo"/>
    <w:rPr>
      <w:rFonts w:eastAsia="Times New Roman" w:cs="Times New Roman"/>
      <w:i/>
      <w:iCs/>
      <w:color w:val="272727"/>
    </w:rPr>
  </w:style>
  <w:style w:type="character" w:customStyle="1" w:styleId="Titolo9Carattere">
    <w:name w:val="Titolo 9 Carattere"/>
    <w:basedOn w:val="Carpredefinitoparagrafo"/>
    <w:rPr>
      <w:rFonts w:eastAsia="Times New Roman" w:cs="Times New Roman"/>
      <w:color w:val="272727"/>
    </w:rPr>
  </w:style>
  <w:style w:type="paragraph" w:styleId="Titolo">
    <w:name w:val="Title"/>
    <w:basedOn w:val="Normale"/>
    <w:next w:val="Normale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ottotitolo">
    <w:name w:val="Subtitle"/>
    <w:basedOn w:val="Normale"/>
    <w:next w:val="Normale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rPr>
      <w:rFonts w:eastAsia="Times New Roman" w:cs="Times New Roman"/>
      <w:color w:val="595959"/>
      <w:spacing w:val="15"/>
      <w:sz w:val="28"/>
      <w:szCs w:val="28"/>
    </w:rPr>
  </w:style>
  <w:style w:type="paragraph" w:styleId="Citazione">
    <w:name w:val="Quote"/>
    <w:basedOn w:val="Normale"/>
    <w:next w:val="Normale"/>
    <w:pPr>
      <w:spacing w:before="160"/>
      <w:jc w:val="center"/>
    </w:pPr>
    <w:rPr>
      <w:i/>
      <w:iCs/>
      <w:color w:val="404040"/>
    </w:rPr>
  </w:style>
  <w:style w:type="character" w:customStyle="1" w:styleId="CitazioneCarattere">
    <w:name w:val="Citazione Carattere"/>
    <w:basedOn w:val="Carpredefinitoparagrafo"/>
    <w:rPr>
      <w:i/>
      <w:iCs/>
      <w:color w:val="404040"/>
    </w:rPr>
  </w:style>
  <w:style w:type="paragraph" w:styleId="Paragrafoelenco">
    <w:name w:val="List Paragraph"/>
    <w:basedOn w:val="Normale"/>
    <w:pPr>
      <w:ind w:left="720"/>
      <w:contextualSpacing/>
    </w:pPr>
  </w:style>
  <w:style w:type="character" w:styleId="Enfasiintensa">
    <w:name w:val="Intense Emphasis"/>
    <w:basedOn w:val="Carpredefinitoparagrafo"/>
    <w:rPr>
      <w:i/>
      <w:iCs/>
      <w:color w:val="0F4761"/>
    </w:rPr>
  </w:style>
  <w:style w:type="paragraph" w:styleId="Citazioneintensa">
    <w:name w:val="Intense Quote"/>
    <w:basedOn w:val="Normale"/>
    <w:next w:val="Normale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itazioneintensaCarattere">
    <w:name w:val="Citazione intensa Carattere"/>
    <w:basedOn w:val="Carpredefinitoparagrafo"/>
    <w:rPr>
      <w:i/>
      <w:iCs/>
      <w:color w:val="0F4761"/>
    </w:rPr>
  </w:style>
  <w:style w:type="character" w:styleId="Riferimentointenso">
    <w:name w:val="Intense Reference"/>
    <w:basedOn w:val="Carpredefinitoparagrafo"/>
    <w:rPr>
      <w:b/>
      <w:bCs/>
      <w:smallCaps/>
      <w:color w:val="0F4761"/>
      <w:spacing w:val="5"/>
    </w:rPr>
  </w:style>
  <w:style w:type="character" w:customStyle="1" w:styleId="hljs-keyword">
    <w:name w:val="hljs-keyword"/>
    <w:basedOn w:val="Carpredefinitoparagrafo"/>
  </w:style>
  <w:style w:type="character" w:customStyle="1" w:styleId="hljs-string">
    <w:name w:val="hljs-string"/>
    <w:basedOn w:val="Carpredefinitoparagraf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Covi</dc:creator>
  <dc:description/>
  <cp:lastModifiedBy>Michele Covi</cp:lastModifiedBy>
  <cp:revision>2</cp:revision>
  <dcterms:created xsi:type="dcterms:W3CDTF">2024-04-17T14:38:00Z</dcterms:created>
  <dcterms:modified xsi:type="dcterms:W3CDTF">2024-04-17T14:38:00Z</dcterms:modified>
</cp:coreProperties>
</file>